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4AFC" w14:textId="24C46F24" w:rsidR="00486B6C" w:rsidRPr="00000BA6" w:rsidRDefault="00B75649" w:rsidP="00E772B5">
      <w:pPr>
        <w:pStyle w:val="Heading1"/>
        <w:rPr>
          <w:vertAlign w:val="subscript"/>
        </w:rPr>
      </w:pPr>
      <w:r>
        <w:t>Extracting and Summarizing Data</w:t>
      </w:r>
    </w:p>
    <w:p w14:paraId="34FE1ADD" w14:textId="1EE86CE8" w:rsidR="00B73DD6" w:rsidRDefault="00524615" w:rsidP="00B73DD6">
      <w:pPr>
        <w:pStyle w:val="NormalWeb"/>
        <w:spacing w:before="0" w:beforeAutospacing="0" w:after="0" w:afterAutospacing="0"/>
      </w:pPr>
      <w:r w:rsidRPr="00B73DD6">
        <w:rPr>
          <w:rStyle w:val="Heading3Char"/>
        </w:rPr>
        <w:t>Problem:</w:t>
      </w:r>
      <w:r>
        <w:t xml:space="preserve"> </w:t>
      </w:r>
    </w:p>
    <w:p w14:paraId="55A6B5EE" w14:textId="0A2EDB97" w:rsidR="00B75649" w:rsidRDefault="00B75649" w:rsidP="00B73DD6">
      <w:pPr>
        <w:pStyle w:val="NormalWeb"/>
        <w:spacing w:before="0" w:beforeAutospacing="0" w:after="0" w:afterAutospacing="0"/>
      </w:pPr>
      <w:r>
        <w:t xml:space="preserve">Working with the </w:t>
      </w:r>
      <w:proofErr w:type="spellStart"/>
      <w:r>
        <w:t>gapminder</w:t>
      </w:r>
      <w:proofErr w:type="spellEnd"/>
      <w:r>
        <w:t xml:space="preserve"> data set, answer the following questions.  For all questions, include the line(s) of code plus the answer as a comment. Submissions can be made as a single .txt file in </w:t>
      </w:r>
      <w:proofErr w:type="spellStart"/>
      <w:r>
        <w:t>ecampus</w:t>
      </w:r>
      <w:proofErr w:type="spellEnd"/>
      <w:r>
        <w:t xml:space="preserve">.  (Remember you cannot submit </w:t>
      </w:r>
      <w:proofErr w:type="gramStart"/>
      <w:r>
        <w:t>a .R</w:t>
      </w:r>
      <w:proofErr w:type="gramEnd"/>
      <w:r>
        <w:t xml:space="preserve"> file on </w:t>
      </w:r>
      <w:proofErr w:type="spellStart"/>
      <w:r>
        <w:t>ecampus</w:t>
      </w:r>
      <w:proofErr w:type="spellEnd"/>
      <w:r>
        <w:t xml:space="preserve"> but you can save any .R file with the .txt extension).</w:t>
      </w:r>
    </w:p>
    <w:p w14:paraId="1175977F" w14:textId="77777777" w:rsidR="00264F3C" w:rsidRDefault="00264F3C" w:rsidP="00B73DD6">
      <w:pPr>
        <w:rPr>
          <w:b/>
          <w:bCs/>
        </w:rPr>
      </w:pPr>
    </w:p>
    <w:p w14:paraId="49733971" w14:textId="42AAF038" w:rsidR="00FE460C" w:rsidRDefault="00B75649" w:rsidP="00B75649">
      <w:pPr>
        <w:pStyle w:val="ListParagraph"/>
        <w:numPr>
          <w:ilvl w:val="0"/>
          <w:numId w:val="21"/>
        </w:numPr>
      </w:pPr>
      <w:r>
        <w:t>What is the life expectancy in Australia vs. Cuba in 2007?</w:t>
      </w:r>
    </w:p>
    <w:p w14:paraId="3C68299D" w14:textId="30C17208" w:rsidR="00D212FD" w:rsidRDefault="00B75649" w:rsidP="001A7127">
      <w:pPr>
        <w:pStyle w:val="ListParagraph"/>
        <w:numPr>
          <w:ilvl w:val="0"/>
          <w:numId w:val="21"/>
        </w:numPr>
      </w:pPr>
      <w:r>
        <w:t xml:space="preserve">When and where have life expectancies been less than 30? </w:t>
      </w:r>
    </w:p>
    <w:p w14:paraId="08406EBB" w14:textId="26F75CF6" w:rsidR="00B75649" w:rsidRDefault="00B75649" w:rsidP="001A7127">
      <w:pPr>
        <w:pStyle w:val="ListParagraph"/>
        <w:numPr>
          <w:ilvl w:val="0"/>
          <w:numId w:val="21"/>
        </w:numPr>
      </w:pPr>
      <w:r>
        <w:t>How much did life expectancies change in those countries by 2007?</w:t>
      </w:r>
    </w:p>
    <w:p w14:paraId="7AB612DE" w14:textId="6D3AC3D7" w:rsidR="00B75649" w:rsidRDefault="00B75649" w:rsidP="001A7127">
      <w:pPr>
        <w:pStyle w:val="ListParagraph"/>
        <w:numPr>
          <w:ilvl w:val="0"/>
          <w:numId w:val="21"/>
        </w:numPr>
      </w:pPr>
      <w:r>
        <w:t>Repeat questions 2 and 3 with a life expectancy above 81.</w:t>
      </w:r>
    </w:p>
    <w:p w14:paraId="02780113" w14:textId="0F9DE8D4" w:rsidR="008F268F" w:rsidRDefault="008F268F" w:rsidP="008F268F"/>
    <w:p w14:paraId="37F9B8ED" w14:textId="77777777" w:rsidR="008F268F" w:rsidRPr="001A64E3" w:rsidRDefault="008F268F" w:rsidP="008F268F">
      <w:bookmarkStart w:id="0" w:name="_GoBack"/>
      <w:bookmarkEnd w:id="0"/>
    </w:p>
    <w:sectPr w:rsidR="008F268F" w:rsidRPr="001A64E3" w:rsidSect="00DE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329E8" w14:textId="77777777" w:rsidR="00AD2854" w:rsidRDefault="00AD2854" w:rsidP="002046C3">
      <w:r>
        <w:separator/>
      </w:r>
    </w:p>
  </w:endnote>
  <w:endnote w:type="continuationSeparator" w:id="0">
    <w:p w14:paraId="5BBE8A80" w14:textId="77777777" w:rsidR="00AD2854" w:rsidRDefault="00AD2854" w:rsidP="002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8CEC2" w14:textId="77777777" w:rsidR="00AD2854" w:rsidRDefault="00AD2854" w:rsidP="002046C3">
      <w:r>
        <w:separator/>
      </w:r>
    </w:p>
  </w:footnote>
  <w:footnote w:type="continuationSeparator" w:id="0">
    <w:p w14:paraId="2C30B276" w14:textId="77777777" w:rsidR="00AD2854" w:rsidRDefault="00AD2854" w:rsidP="0020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5BE"/>
    <w:multiLevelType w:val="hybridMultilevel"/>
    <w:tmpl w:val="DED04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4E04"/>
    <w:multiLevelType w:val="multilevel"/>
    <w:tmpl w:val="54DE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A4E7A"/>
    <w:multiLevelType w:val="multilevel"/>
    <w:tmpl w:val="DEC8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B5E0D"/>
    <w:multiLevelType w:val="multilevel"/>
    <w:tmpl w:val="B6E0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B41A3"/>
    <w:multiLevelType w:val="multilevel"/>
    <w:tmpl w:val="B81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D6776"/>
    <w:multiLevelType w:val="multilevel"/>
    <w:tmpl w:val="F1B4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54192"/>
    <w:multiLevelType w:val="multilevel"/>
    <w:tmpl w:val="A3FEE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C67D7"/>
    <w:multiLevelType w:val="multilevel"/>
    <w:tmpl w:val="D75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D4C26"/>
    <w:multiLevelType w:val="multilevel"/>
    <w:tmpl w:val="3EC6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C38C9"/>
    <w:multiLevelType w:val="hybridMultilevel"/>
    <w:tmpl w:val="6E26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60979"/>
    <w:multiLevelType w:val="multilevel"/>
    <w:tmpl w:val="A3FEE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7272C"/>
    <w:multiLevelType w:val="hybridMultilevel"/>
    <w:tmpl w:val="FFE47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E1529"/>
    <w:multiLevelType w:val="hybridMultilevel"/>
    <w:tmpl w:val="ABE05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9199F"/>
    <w:multiLevelType w:val="hybridMultilevel"/>
    <w:tmpl w:val="4A0C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C0CC5"/>
    <w:multiLevelType w:val="multilevel"/>
    <w:tmpl w:val="0B5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F4613"/>
    <w:multiLevelType w:val="multilevel"/>
    <w:tmpl w:val="1CBCA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3768E"/>
    <w:multiLevelType w:val="hybridMultilevel"/>
    <w:tmpl w:val="E87455DC"/>
    <w:lvl w:ilvl="0" w:tplc="041AC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1757C"/>
    <w:multiLevelType w:val="hybridMultilevel"/>
    <w:tmpl w:val="D7DC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B73F1"/>
    <w:multiLevelType w:val="multilevel"/>
    <w:tmpl w:val="5A92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34744"/>
    <w:multiLevelType w:val="multilevel"/>
    <w:tmpl w:val="88D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54F42"/>
    <w:multiLevelType w:val="hybridMultilevel"/>
    <w:tmpl w:val="F838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4"/>
  </w:num>
  <w:num w:numId="4">
    <w:abstractNumId w:val="13"/>
  </w:num>
  <w:num w:numId="5">
    <w:abstractNumId w:val="6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18"/>
  </w:num>
  <w:num w:numId="12">
    <w:abstractNumId w:val="7"/>
  </w:num>
  <w:num w:numId="13">
    <w:abstractNumId w:val="1"/>
  </w:num>
  <w:num w:numId="14">
    <w:abstractNumId w:val="8"/>
  </w:num>
  <w:num w:numId="15">
    <w:abstractNumId w:val="9"/>
  </w:num>
  <w:num w:numId="16">
    <w:abstractNumId w:val="17"/>
  </w:num>
  <w:num w:numId="17">
    <w:abstractNumId w:val="12"/>
  </w:num>
  <w:num w:numId="18">
    <w:abstractNumId w:val="0"/>
  </w:num>
  <w:num w:numId="19">
    <w:abstractNumId w:val="11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B5"/>
    <w:rsid w:val="00000BA6"/>
    <w:rsid w:val="000143C6"/>
    <w:rsid w:val="000532D6"/>
    <w:rsid w:val="0005642A"/>
    <w:rsid w:val="0006077B"/>
    <w:rsid w:val="00065C93"/>
    <w:rsid w:val="00080599"/>
    <w:rsid w:val="00083418"/>
    <w:rsid w:val="00084BC8"/>
    <w:rsid w:val="000A17FC"/>
    <w:rsid w:val="000A5424"/>
    <w:rsid w:val="000B7E93"/>
    <w:rsid w:val="000E08AF"/>
    <w:rsid w:val="00103192"/>
    <w:rsid w:val="00113B5E"/>
    <w:rsid w:val="00156026"/>
    <w:rsid w:val="00160720"/>
    <w:rsid w:val="001A08A4"/>
    <w:rsid w:val="001A64E3"/>
    <w:rsid w:val="001B31E4"/>
    <w:rsid w:val="001F7D27"/>
    <w:rsid w:val="00203432"/>
    <w:rsid w:val="00203DAB"/>
    <w:rsid w:val="002046C3"/>
    <w:rsid w:val="00245A81"/>
    <w:rsid w:val="00245D23"/>
    <w:rsid w:val="00255CC7"/>
    <w:rsid w:val="00264F3C"/>
    <w:rsid w:val="00266687"/>
    <w:rsid w:val="00270A71"/>
    <w:rsid w:val="0028556F"/>
    <w:rsid w:val="00290F3A"/>
    <w:rsid w:val="0029159B"/>
    <w:rsid w:val="002B1763"/>
    <w:rsid w:val="002B335E"/>
    <w:rsid w:val="002C38DA"/>
    <w:rsid w:val="002D4552"/>
    <w:rsid w:val="002D4BCF"/>
    <w:rsid w:val="002D798F"/>
    <w:rsid w:val="002F1C9F"/>
    <w:rsid w:val="002F2F83"/>
    <w:rsid w:val="002F519F"/>
    <w:rsid w:val="0030152F"/>
    <w:rsid w:val="003208D3"/>
    <w:rsid w:val="00335F36"/>
    <w:rsid w:val="003438C8"/>
    <w:rsid w:val="00352CF0"/>
    <w:rsid w:val="00357855"/>
    <w:rsid w:val="00360915"/>
    <w:rsid w:val="003E3BED"/>
    <w:rsid w:val="003F2F34"/>
    <w:rsid w:val="004248C6"/>
    <w:rsid w:val="00424CF2"/>
    <w:rsid w:val="00431A62"/>
    <w:rsid w:val="00433143"/>
    <w:rsid w:val="00444C1C"/>
    <w:rsid w:val="00463D60"/>
    <w:rsid w:val="00472512"/>
    <w:rsid w:val="00477D64"/>
    <w:rsid w:val="00486B6C"/>
    <w:rsid w:val="004B051D"/>
    <w:rsid w:val="004D5901"/>
    <w:rsid w:val="004D6083"/>
    <w:rsid w:val="004E00AB"/>
    <w:rsid w:val="00524615"/>
    <w:rsid w:val="005304EB"/>
    <w:rsid w:val="005916E9"/>
    <w:rsid w:val="00594B53"/>
    <w:rsid w:val="00596BD8"/>
    <w:rsid w:val="005A004C"/>
    <w:rsid w:val="005C5179"/>
    <w:rsid w:val="005D360B"/>
    <w:rsid w:val="005D3E1A"/>
    <w:rsid w:val="005D58D4"/>
    <w:rsid w:val="00603B4A"/>
    <w:rsid w:val="00613844"/>
    <w:rsid w:val="00616417"/>
    <w:rsid w:val="00635B52"/>
    <w:rsid w:val="00636864"/>
    <w:rsid w:val="006402AA"/>
    <w:rsid w:val="00643BE4"/>
    <w:rsid w:val="00644C11"/>
    <w:rsid w:val="006B58B7"/>
    <w:rsid w:val="00700845"/>
    <w:rsid w:val="00701CC6"/>
    <w:rsid w:val="007165C3"/>
    <w:rsid w:val="0072123B"/>
    <w:rsid w:val="0074254D"/>
    <w:rsid w:val="00742C3E"/>
    <w:rsid w:val="00745AB0"/>
    <w:rsid w:val="00770342"/>
    <w:rsid w:val="00771C4A"/>
    <w:rsid w:val="007856E3"/>
    <w:rsid w:val="007B1DE4"/>
    <w:rsid w:val="007C6CAE"/>
    <w:rsid w:val="007D52D9"/>
    <w:rsid w:val="007E0FB5"/>
    <w:rsid w:val="007F65AD"/>
    <w:rsid w:val="00821354"/>
    <w:rsid w:val="008344F6"/>
    <w:rsid w:val="008423AD"/>
    <w:rsid w:val="00852741"/>
    <w:rsid w:val="00857D6A"/>
    <w:rsid w:val="00860AEF"/>
    <w:rsid w:val="00864CA6"/>
    <w:rsid w:val="00870371"/>
    <w:rsid w:val="00872318"/>
    <w:rsid w:val="0088005C"/>
    <w:rsid w:val="00881C2B"/>
    <w:rsid w:val="0088564C"/>
    <w:rsid w:val="00886D5A"/>
    <w:rsid w:val="008B0283"/>
    <w:rsid w:val="008B665F"/>
    <w:rsid w:val="008E0107"/>
    <w:rsid w:val="008F2176"/>
    <w:rsid w:val="008F268F"/>
    <w:rsid w:val="009072CA"/>
    <w:rsid w:val="00956CEA"/>
    <w:rsid w:val="009A6928"/>
    <w:rsid w:val="009C6179"/>
    <w:rsid w:val="009C79F5"/>
    <w:rsid w:val="00A03B38"/>
    <w:rsid w:val="00A23375"/>
    <w:rsid w:val="00A3101B"/>
    <w:rsid w:val="00A604A9"/>
    <w:rsid w:val="00A61FAC"/>
    <w:rsid w:val="00A74F0E"/>
    <w:rsid w:val="00A76224"/>
    <w:rsid w:val="00AB5E3A"/>
    <w:rsid w:val="00AC6546"/>
    <w:rsid w:val="00AD0A5D"/>
    <w:rsid w:val="00AD2854"/>
    <w:rsid w:val="00AF13DC"/>
    <w:rsid w:val="00B00441"/>
    <w:rsid w:val="00B0546F"/>
    <w:rsid w:val="00B05974"/>
    <w:rsid w:val="00B148A1"/>
    <w:rsid w:val="00B156F9"/>
    <w:rsid w:val="00B26BA6"/>
    <w:rsid w:val="00B4317E"/>
    <w:rsid w:val="00B57A06"/>
    <w:rsid w:val="00B73DD6"/>
    <w:rsid w:val="00B75649"/>
    <w:rsid w:val="00B822AF"/>
    <w:rsid w:val="00B82EA2"/>
    <w:rsid w:val="00BB370F"/>
    <w:rsid w:val="00BC71FB"/>
    <w:rsid w:val="00BD72F0"/>
    <w:rsid w:val="00BF1DAD"/>
    <w:rsid w:val="00C24013"/>
    <w:rsid w:val="00C45284"/>
    <w:rsid w:val="00C6001C"/>
    <w:rsid w:val="00C66465"/>
    <w:rsid w:val="00C77672"/>
    <w:rsid w:val="00C907B9"/>
    <w:rsid w:val="00C9344D"/>
    <w:rsid w:val="00CA2805"/>
    <w:rsid w:val="00CC16BD"/>
    <w:rsid w:val="00CC4444"/>
    <w:rsid w:val="00CC5FF6"/>
    <w:rsid w:val="00CD2547"/>
    <w:rsid w:val="00D12673"/>
    <w:rsid w:val="00D212FD"/>
    <w:rsid w:val="00D21F46"/>
    <w:rsid w:val="00D43AD0"/>
    <w:rsid w:val="00D500E2"/>
    <w:rsid w:val="00D54A00"/>
    <w:rsid w:val="00D55F0D"/>
    <w:rsid w:val="00D66F6D"/>
    <w:rsid w:val="00D842AA"/>
    <w:rsid w:val="00D91AC9"/>
    <w:rsid w:val="00DA4F28"/>
    <w:rsid w:val="00DA5B37"/>
    <w:rsid w:val="00DC4BFB"/>
    <w:rsid w:val="00DE73D5"/>
    <w:rsid w:val="00DF61CD"/>
    <w:rsid w:val="00E03DD4"/>
    <w:rsid w:val="00E261E6"/>
    <w:rsid w:val="00E30D09"/>
    <w:rsid w:val="00E55912"/>
    <w:rsid w:val="00E5786A"/>
    <w:rsid w:val="00E772B5"/>
    <w:rsid w:val="00E852D7"/>
    <w:rsid w:val="00E85DB1"/>
    <w:rsid w:val="00E8638D"/>
    <w:rsid w:val="00E90317"/>
    <w:rsid w:val="00EB32AE"/>
    <w:rsid w:val="00EB7F9E"/>
    <w:rsid w:val="00EC1F2F"/>
    <w:rsid w:val="00EC230E"/>
    <w:rsid w:val="00ED134B"/>
    <w:rsid w:val="00EE7B6C"/>
    <w:rsid w:val="00F060E0"/>
    <w:rsid w:val="00F56AD9"/>
    <w:rsid w:val="00F83A70"/>
    <w:rsid w:val="00F83E08"/>
    <w:rsid w:val="00F84AD8"/>
    <w:rsid w:val="00F85360"/>
    <w:rsid w:val="00F9442E"/>
    <w:rsid w:val="00FD415E"/>
    <w:rsid w:val="00FE0837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FA0F"/>
  <w15:chartTrackingRefBased/>
  <w15:docId w15:val="{D92AF8F9-6C9E-1242-8E8A-EB937302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123B"/>
    <w:rPr>
      <w:rFonts w:ascii="Helvetica" w:hAnsi="Helvetica"/>
      <w:sz w:val="28"/>
    </w:rPr>
  </w:style>
  <w:style w:type="paragraph" w:styleId="Heading1">
    <w:name w:val="heading 1"/>
    <w:basedOn w:val="Normal"/>
    <w:link w:val="Heading1Char"/>
    <w:uiPriority w:val="9"/>
    <w:qFormat/>
    <w:rsid w:val="008F2176"/>
    <w:pPr>
      <w:spacing w:before="100" w:beforeAutospacing="1" w:after="100" w:afterAutospacing="1"/>
      <w:jc w:val="center"/>
      <w:outlineLvl w:val="0"/>
    </w:pPr>
    <w:rPr>
      <w:rFonts w:ascii="Book Antiqua" w:eastAsia="Times New Roman" w:hAnsi="Book Antiqua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2512"/>
    <w:pPr>
      <w:spacing w:before="100" w:beforeAutospacing="1" w:after="100" w:afterAutospacing="1"/>
      <w:outlineLvl w:val="1"/>
    </w:pPr>
    <w:rPr>
      <w:rFonts w:ascii="Book Antiqua" w:eastAsia="Times New Roman" w:hAnsi="Book Antiqua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6224"/>
    <w:pPr>
      <w:spacing w:before="100" w:before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4F0E"/>
    <w:pPr>
      <w:spacing w:before="100" w:beforeAutospacing="1" w:after="100" w:afterAutospacing="1"/>
      <w:outlineLvl w:val="3"/>
    </w:pPr>
    <w:rPr>
      <w:rFonts w:eastAsia="Times New Roman" w:cs="Times New Roman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2EA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37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76"/>
    <w:rPr>
      <w:rFonts w:ascii="Book Antiqua" w:eastAsia="Times New Roman" w:hAnsi="Book Antiqua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2512"/>
    <w:rPr>
      <w:rFonts w:ascii="Book Antiqua" w:eastAsia="Times New Roman" w:hAnsi="Book Antiqua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6224"/>
    <w:rPr>
      <w:rFonts w:ascii="Helvetica" w:eastAsia="Times New Roman" w:hAnsi="Helvetica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4F0E"/>
    <w:rPr>
      <w:rFonts w:ascii="Helvetica" w:eastAsia="Times New Roman" w:hAnsi="Helvetica" w:cs="Times New Roman"/>
      <w:bCs/>
      <w:i/>
      <w:iCs/>
      <w:sz w:val="28"/>
    </w:rPr>
  </w:style>
  <w:style w:type="character" w:styleId="Hyperlink">
    <w:name w:val="Hyperlink"/>
    <w:basedOn w:val="DefaultParagraphFont"/>
    <w:uiPriority w:val="99"/>
    <w:unhideWhenUsed/>
    <w:rsid w:val="00477D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D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77D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7D6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77D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1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6C3"/>
    <w:rPr>
      <w:rFonts w:ascii="Helvetica" w:hAnsi="Helvetica"/>
      <w:sz w:val="28"/>
    </w:rPr>
  </w:style>
  <w:style w:type="paragraph" w:styleId="Footer">
    <w:name w:val="footer"/>
    <w:basedOn w:val="Normal"/>
    <w:link w:val="FooterChar"/>
    <w:uiPriority w:val="99"/>
    <w:unhideWhenUsed/>
    <w:rsid w:val="002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6C3"/>
    <w:rPr>
      <w:rFonts w:ascii="Helvetica" w:hAnsi="Helvetica"/>
      <w:sz w:val="28"/>
    </w:rPr>
  </w:style>
  <w:style w:type="character" w:styleId="UnresolvedMention">
    <w:name w:val="Unresolved Mention"/>
    <w:basedOn w:val="DefaultParagraphFont"/>
    <w:uiPriority w:val="99"/>
    <w:rsid w:val="006368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86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82EA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NoSpacing">
    <w:name w:val="No Spacing"/>
    <w:aliases w:val="Code"/>
    <w:uiPriority w:val="1"/>
    <w:qFormat/>
    <w:rsid w:val="001B31E4"/>
    <w:rPr>
      <w:rFonts w:ascii="Menlo" w:hAnsi="Menlo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B370F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A7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F83A70"/>
  </w:style>
  <w:style w:type="character" w:customStyle="1" w:styleId="nb">
    <w:name w:val="nb"/>
    <w:basedOn w:val="DefaultParagraphFont"/>
    <w:rsid w:val="00F83A70"/>
  </w:style>
  <w:style w:type="character" w:customStyle="1" w:styleId="nt">
    <w:name w:val="nt"/>
    <w:basedOn w:val="DefaultParagraphFont"/>
    <w:rsid w:val="00F83A70"/>
  </w:style>
  <w:style w:type="character" w:customStyle="1" w:styleId="c">
    <w:name w:val="c"/>
    <w:basedOn w:val="DefaultParagraphFont"/>
    <w:rsid w:val="00F83A70"/>
  </w:style>
  <w:style w:type="character" w:styleId="Emphasis">
    <w:name w:val="Emphasis"/>
    <w:basedOn w:val="DefaultParagraphFont"/>
    <w:uiPriority w:val="20"/>
    <w:qFormat/>
    <w:rsid w:val="00F83A70"/>
    <w:rPr>
      <w:i/>
      <w:iCs/>
    </w:rPr>
  </w:style>
  <w:style w:type="character" w:customStyle="1" w:styleId="k">
    <w:name w:val="k"/>
    <w:basedOn w:val="DefaultParagraphFont"/>
    <w:rsid w:val="00F83A70"/>
  </w:style>
  <w:style w:type="character" w:customStyle="1" w:styleId="sr-only">
    <w:name w:val="sr-only"/>
    <w:basedOn w:val="DefaultParagraphFont"/>
    <w:rsid w:val="00F8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3794">
          <w:blockQuote w:val="1"/>
          <w:marLeft w:val="0"/>
          <w:marRight w:val="0"/>
          <w:marTop w:val="0"/>
          <w:marBottom w:val="30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414404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71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7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5280">
          <w:blockQuote w:val="1"/>
          <w:marLeft w:val="0"/>
          <w:marRight w:val="0"/>
          <w:marTop w:val="0"/>
          <w:marBottom w:val="300"/>
          <w:divBdr>
            <w:top w:val="single" w:sz="6" w:space="0" w:color="DAEE84"/>
            <w:left w:val="single" w:sz="6" w:space="4" w:color="DAEE84"/>
            <w:bottom w:val="single" w:sz="6" w:space="4" w:color="DAEE84"/>
            <w:right w:val="single" w:sz="6" w:space="0" w:color="DAEE84"/>
          </w:divBdr>
          <w:divsChild>
            <w:div w:id="1257053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102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630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630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85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1825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713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460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656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1868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835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59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0623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473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612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715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3173">
          <w:blockQuote w:val="1"/>
          <w:marLeft w:val="0"/>
          <w:marRight w:val="0"/>
          <w:marTop w:val="0"/>
          <w:marBottom w:val="30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362559418">
          <w:blockQuote w:val="1"/>
          <w:marLeft w:val="0"/>
          <w:marRight w:val="0"/>
          <w:marTop w:val="0"/>
          <w:marBottom w:val="30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40403010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715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354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6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5004">
          <w:blockQuote w:val="1"/>
          <w:marLeft w:val="0"/>
          <w:marRight w:val="0"/>
          <w:marTop w:val="0"/>
          <w:marBottom w:val="30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50566451">
          <w:blockQuote w:val="1"/>
          <w:marLeft w:val="0"/>
          <w:marRight w:val="0"/>
          <w:marTop w:val="0"/>
          <w:marBottom w:val="30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13842893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58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035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1917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0700">
          <w:blockQuote w:val="1"/>
          <w:marLeft w:val="0"/>
          <w:marRight w:val="0"/>
          <w:marTop w:val="0"/>
          <w:marBottom w:val="30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334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1932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3585">
              <w:blockQuote w:val="1"/>
              <w:marLeft w:val="0"/>
              <w:marRight w:val="0"/>
              <w:marTop w:val="0"/>
              <w:marBottom w:val="30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12041759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4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705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705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4602">
          <w:blockQuote w:val="1"/>
          <w:marLeft w:val="0"/>
          <w:marRight w:val="0"/>
          <w:marTop w:val="0"/>
          <w:marBottom w:val="30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8906530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048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871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482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105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071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910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1723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387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075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68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620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5651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BD2C00"/>
            <w:bottom w:val="none" w:sz="0" w:space="0" w:color="auto"/>
            <w:right w:val="none" w:sz="0" w:space="0" w:color="auto"/>
          </w:divBdr>
          <w:divsChild>
            <w:div w:id="1012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646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355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4784">
          <w:blockQuote w:val="1"/>
          <w:marLeft w:val="0"/>
          <w:marRight w:val="0"/>
          <w:marTop w:val="0"/>
          <w:marBottom w:val="30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513761208">
              <w:blockQuote w:val="1"/>
              <w:marLeft w:val="0"/>
              <w:marRight w:val="0"/>
              <w:marTop w:val="0"/>
              <w:marBottom w:val="30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639677406">
          <w:blockQuote w:val="1"/>
          <w:marLeft w:val="0"/>
          <w:marRight w:val="0"/>
          <w:marTop w:val="0"/>
          <w:marBottom w:val="30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  <w:divsChild>
            <w:div w:id="62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20330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2338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330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295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839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3126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908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093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1329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780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957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071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613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6704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140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853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526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230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724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184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072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416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1570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5532">
          <w:blockQuote w:val="1"/>
          <w:marLeft w:val="0"/>
          <w:marRight w:val="0"/>
          <w:marTop w:val="0"/>
          <w:marBottom w:val="30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815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6891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9176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82983">
              <w:blockQuote w:val="1"/>
              <w:marLeft w:val="0"/>
              <w:marRight w:val="0"/>
              <w:marTop w:val="0"/>
              <w:marBottom w:val="30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203646732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95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034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303030"/>
            <w:bottom w:val="none" w:sz="0" w:space="0" w:color="auto"/>
            <w:right w:val="none" w:sz="0" w:space="0" w:color="auto"/>
          </w:divBdr>
          <w:divsChild>
            <w:div w:id="177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55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6E5494"/>
            <w:bottom w:val="none" w:sz="0" w:space="0" w:color="auto"/>
            <w:right w:val="none" w:sz="0" w:space="0" w:color="auto"/>
          </w:divBdr>
          <w:divsChild>
            <w:div w:id="1077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5963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BD2C00"/>
            <w:bottom w:val="none" w:sz="0" w:space="0" w:color="auto"/>
            <w:right w:val="none" w:sz="0" w:space="0" w:color="auto"/>
          </w:divBdr>
          <w:divsChild>
            <w:div w:id="710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5760">
          <w:blockQuote w:val="1"/>
          <w:marLeft w:val="0"/>
          <w:marRight w:val="0"/>
          <w:marTop w:val="0"/>
          <w:marBottom w:val="300"/>
          <w:divBdr>
            <w:top w:val="single" w:sz="6" w:space="0" w:color="F4FD9C"/>
            <w:left w:val="single" w:sz="6" w:space="4" w:color="F4FD9C"/>
            <w:bottom w:val="single" w:sz="6" w:space="4" w:color="F4FD9C"/>
            <w:right w:val="single" w:sz="6" w:space="0" w:color="F4FD9C"/>
          </w:divBdr>
        </w:div>
        <w:div w:id="789202841">
          <w:blockQuote w:val="1"/>
          <w:marLeft w:val="0"/>
          <w:marRight w:val="0"/>
          <w:marTop w:val="0"/>
          <w:marBottom w:val="30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37094875">
              <w:blockQuote w:val="1"/>
              <w:marLeft w:val="0"/>
              <w:marRight w:val="0"/>
              <w:marTop w:val="0"/>
              <w:marBottom w:val="30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2079935557">
          <w:blockQuote w:val="1"/>
          <w:marLeft w:val="0"/>
          <w:marRight w:val="0"/>
          <w:marTop w:val="0"/>
          <w:marBottom w:val="30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241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15635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303030"/>
                <w:bottom w:val="none" w:sz="0" w:space="0" w:color="auto"/>
                <w:right w:val="none" w:sz="0" w:space="0" w:color="auto"/>
              </w:divBdr>
              <w:divsChild>
                <w:div w:id="264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442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303030"/>
                <w:bottom w:val="none" w:sz="0" w:space="0" w:color="auto"/>
                <w:right w:val="none" w:sz="0" w:space="0" w:color="auto"/>
              </w:divBdr>
              <w:divsChild>
                <w:div w:id="1790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4766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3653">
              <w:blockQuote w:val="1"/>
              <w:marLeft w:val="0"/>
              <w:marRight w:val="0"/>
              <w:marTop w:val="0"/>
              <w:marBottom w:val="30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479494988">
          <w:blockQuote w:val="1"/>
          <w:marLeft w:val="0"/>
          <w:marRight w:val="0"/>
          <w:marTop w:val="0"/>
          <w:marBottom w:val="30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963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2449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303030"/>
                <w:bottom w:val="none" w:sz="0" w:space="0" w:color="auto"/>
                <w:right w:val="none" w:sz="0" w:space="0" w:color="auto"/>
              </w:divBdr>
              <w:divsChild>
                <w:div w:id="3768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944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303030"/>
                <w:bottom w:val="none" w:sz="0" w:space="0" w:color="auto"/>
                <w:right w:val="none" w:sz="0" w:space="0" w:color="auto"/>
              </w:divBdr>
              <w:divsChild>
                <w:div w:id="4617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19954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303030"/>
                <w:bottom w:val="none" w:sz="0" w:space="0" w:color="auto"/>
                <w:right w:val="none" w:sz="0" w:space="0" w:color="auto"/>
              </w:divBdr>
              <w:divsChild>
                <w:div w:id="14091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91173">
              <w:blockQuote w:val="1"/>
              <w:marLeft w:val="0"/>
              <w:marRight w:val="0"/>
              <w:marTop w:val="0"/>
              <w:marBottom w:val="30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874343192">
          <w:blockQuote w:val="1"/>
          <w:marLeft w:val="0"/>
          <w:marRight w:val="0"/>
          <w:marTop w:val="0"/>
          <w:marBottom w:val="30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198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120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10136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303030"/>
                <w:bottom w:val="none" w:sz="0" w:space="0" w:color="auto"/>
                <w:right w:val="none" w:sz="0" w:space="0" w:color="auto"/>
              </w:divBdr>
              <w:divsChild>
                <w:div w:id="7155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5950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08437">
              <w:blockQuote w:val="1"/>
              <w:marLeft w:val="0"/>
              <w:marRight w:val="0"/>
              <w:marTop w:val="0"/>
              <w:marBottom w:val="30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1548950631">
          <w:blockQuote w:val="1"/>
          <w:marLeft w:val="0"/>
          <w:marRight w:val="0"/>
          <w:marTop w:val="0"/>
          <w:marBottom w:val="30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  <w:divsChild>
            <w:div w:id="46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19972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15462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6E5494"/>
                <w:bottom w:val="none" w:sz="0" w:space="0" w:color="auto"/>
                <w:right w:val="none" w:sz="0" w:space="0" w:color="auto"/>
              </w:divBdr>
              <w:divsChild>
                <w:div w:id="20828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58732">
              <w:blockQuote w:val="1"/>
              <w:marLeft w:val="0"/>
              <w:marRight w:val="0"/>
              <w:marTop w:val="0"/>
              <w:marBottom w:val="300"/>
              <w:divBdr>
                <w:top w:val="single" w:sz="6" w:space="0" w:color="DED4B9"/>
                <w:left w:val="single" w:sz="6" w:space="4" w:color="DED4B9"/>
                <w:bottom w:val="single" w:sz="6" w:space="4" w:color="DED4B9"/>
                <w:right w:val="single" w:sz="6" w:space="0" w:color="DED4B9"/>
              </w:divBdr>
            </w:div>
          </w:divsChild>
        </w:div>
        <w:div w:id="984630227">
          <w:blockQuote w:val="1"/>
          <w:marLeft w:val="0"/>
          <w:marRight w:val="0"/>
          <w:marTop w:val="0"/>
          <w:marBottom w:val="300"/>
          <w:divBdr>
            <w:top w:val="single" w:sz="6" w:space="0" w:color="7AE78E"/>
            <w:left w:val="single" w:sz="6" w:space="4" w:color="7AE78E"/>
            <w:bottom w:val="single" w:sz="6" w:space="4" w:color="7AE78E"/>
            <w:right w:val="single" w:sz="6" w:space="0" w:color="7AE78E"/>
          </w:divBdr>
        </w:div>
        <w:div w:id="1980912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yhessl/Dropbox/Hessl/Courses/Earth%20Sci%20Dig%20Age/Unix%20Shell%20Terminal/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51AD19-822B-2745-8035-8896AA5CD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Template.dotx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Hessl</dc:creator>
  <cp:keywords/>
  <dc:description/>
  <cp:lastModifiedBy>Amy Hessl</cp:lastModifiedBy>
  <cp:revision>4</cp:revision>
  <dcterms:created xsi:type="dcterms:W3CDTF">2018-10-20T15:00:00Z</dcterms:created>
  <dcterms:modified xsi:type="dcterms:W3CDTF">2018-10-20T15:12:00Z</dcterms:modified>
</cp:coreProperties>
</file>